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18" w:rsidRPr="001A7A2D" w:rsidRDefault="00782B18" w:rsidP="001A7A2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  <w:lang w:val="en-US"/>
        </w:rPr>
        <w:t>XXVII</w:t>
      </w:r>
      <w:r w:rsidRPr="001A7A2D">
        <w:rPr>
          <w:b/>
          <w:color w:val="FF0000"/>
          <w:sz w:val="40"/>
          <w:szCs w:val="40"/>
        </w:rPr>
        <w:t xml:space="preserve"> Международный семинар Айкидо Айкикай</w:t>
      </w:r>
    </w:p>
    <w:p w:rsidR="00782B18" w:rsidRPr="001A7A2D" w:rsidRDefault="00782B18">
      <w:pPr>
        <w:rPr>
          <w:sz w:val="40"/>
          <w:szCs w:val="40"/>
        </w:rPr>
      </w:pPr>
    </w:p>
    <w:p w:rsidR="00782B18" w:rsidRDefault="00782B18" w:rsidP="001A7A2D">
      <w:pPr>
        <w:jc w:val="center"/>
        <w:rPr>
          <w:b/>
          <w:sz w:val="40"/>
          <w:szCs w:val="40"/>
        </w:rPr>
      </w:pPr>
      <w:r w:rsidRPr="001A7A2D">
        <w:rPr>
          <w:b/>
          <w:sz w:val="40"/>
          <w:szCs w:val="40"/>
        </w:rPr>
        <w:t>Расписание</w:t>
      </w:r>
    </w:p>
    <w:p w:rsidR="00782B18" w:rsidRDefault="00782B18" w:rsidP="001A7A2D">
      <w:pPr>
        <w:jc w:val="center"/>
        <w:rPr>
          <w:b/>
          <w:sz w:val="40"/>
          <w:szCs w:val="40"/>
        </w:rPr>
      </w:pPr>
    </w:p>
    <w:p w:rsidR="00782B18" w:rsidRDefault="00782B18" w:rsidP="00653B41">
      <w:pPr>
        <w:ind w:left="708"/>
        <w:rPr>
          <w:b/>
          <w:color w:val="3366FF"/>
          <w:sz w:val="32"/>
          <w:szCs w:val="32"/>
        </w:rPr>
      </w:pPr>
      <w:r w:rsidRPr="007E71A7">
        <w:rPr>
          <w:b/>
          <w:color w:val="3366FF"/>
          <w:sz w:val="32"/>
          <w:szCs w:val="32"/>
        </w:rPr>
        <w:t>2</w:t>
      </w:r>
      <w:r w:rsidRPr="00070272">
        <w:rPr>
          <w:b/>
          <w:color w:val="3366FF"/>
          <w:sz w:val="32"/>
          <w:szCs w:val="32"/>
        </w:rPr>
        <w:t>4</w:t>
      </w:r>
      <w:r>
        <w:rPr>
          <w:b/>
          <w:color w:val="3366FF"/>
          <w:sz w:val="32"/>
          <w:szCs w:val="32"/>
        </w:rPr>
        <w:t>.06.20</w:t>
      </w:r>
      <w:r w:rsidRPr="00070272">
        <w:rPr>
          <w:b/>
          <w:color w:val="3366FF"/>
          <w:sz w:val="32"/>
          <w:szCs w:val="32"/>
        </w:rPr>
        <w:t>21</w:t>
      </w:r>
      <w:r w:rsidRPr="001A7A2D">
        <w:rPr>
          <w:b/>
          <w:color w:val="3366FF"/>
          <w:sz w:val="32"/>
          <w:szCs w:val="32"/>
        </w:rPr>
        <w:t xml:space="preserve"> четверг</w:t>
      </w:r>
    </w:p>
    <w:p w:rsidR="00782B18" w:rsidRPr="00070272" w:rsidRDefault="00782B18" w:rsidP="00070272">
      <w:pPr>
        <w:ind w:firstLine="708"/>
        <w:rPr>
          <w:b/>
          <w:sz w:val="28"/>
          <w:szCs w:val="28"/>
        </w:rPr>
      </w:pPr>
      <w:r w:rsidRPr="005F310A">
        <w:rPr>
          <w:b/>
          <w:sz w:val="28"/>
          <w:szCs w:val="28"/>
        </w:rPr>
        <w:t>Аттестация на даны</w:t>
      </w:r>
      <w:r>
        <w:rPr>
          <w:b/>
          <w:sz w:val="28"/>
          <w:szCs w:val="28"/>
        </w:rPr>
        <w:t xml:space="preserve"> - н</w:t>
      </w:r>
      <w:r w:rsidRPr="005F310A">
        <w:rPr>
          <w:b/>
          <w:sz w:val="28"/>
          <w:szCs w:val="28"/>
        </w:rPr>
        <w:t>ачало 10.00</w:t>
      </w:r>
      <w:r w:rsidRPr="005F310A">
        <w:rPr>
          <w:b/>
          <w:i/>
          <w:sz w:val="28"/>
          <w:szCs w:val="28"/>
          <w:u w:val="single"/>
        </w:rPr>
        <w:t xml:space="preserve"> </w:t>
      </w:r>
    </w:p>
    <w:p w:rsidR="00782B18" w:rsidRPr="001A7A2D" w:rsidRDefault="00782B18" w:rsidP="00653B41">
      <w:pPr>
        <w:ind w:left="708"/>
        <w:rPr>
          <w:b/>
          <w:color w:val="3366FF"/>
          <w:sz w:val="32"/>
          <w:szCs w:val="32"/>
        </w:rPr>
      </w:pPr>
      <w:r w:rsidRPr="001A7A2D">
        <w:rPr>
          <w:b/>
          <w:color w:val="3366FF"/>
          <w:sz w:val="32"/>
          <w:szCs w:val="32"/>
        </w:rPr>
        <w:t xml:space="preserve"> </w:t>
      </w:r>
    </w:p>
    <w:p w:rsidR="00782B18" w:rsidRDefault="00782B18" w:rsidP="001A7A2D">
      <w:pPr>
        <w:ind w:left="708"/>
        <w:rPr>
          <w:b/>
          <w:sz w:val="28"/>
          <w:szCs w:val="28"/>
        </w:rPr>
      </w:pPr>
      <w:r w:rsidRPr="001A7A2D">
        <w:rPr>
          <w:b/>
          <w:sz w:val="28"/>
          <w:szCs w:val="28"/>
        </w:rPr>
        <w:t xml:space="preserve">Регистрация участников семинара </w:t>
      </w:r>
    </w:p>
    <w:p w:rsidR="00782B18" w:rsidRPr="001A7A2D" w:rsidRDefault="00782B18" w:rsidP="001A7A2D">
      <w:pPr>
        <w:ind w:left="708"/>
        <w:rPr>
          <w:b/>
          <w:sz w:val="28"/>
          <w:szCs w:val="28"/>
        </w:rPr>
      </w:pPr>
    </w:p>
    <w:p w:rsidR="00782B18" w:rsidRDefault="00782B18" w:rsidP="001A7A2D">
      <w:pPr>
        <w:ind w:left="708"/>
        <w:rPr>
          <w:sz w:val="28"/>
          <w:szCs w:val="28"/>
        </w:rPr>
      </w:pPr>
      <w:r w:rsidRPr="001A7A2D">
        <w:rPr>
          <w:b/>
          <w:i/>
          <w:sz w:val="28"/>
          <w:szCs w:val="28"/>
          <w:u w:val="single"/>
        </w:rPr>
        <w:t>Время регистрации</w:t>
      </w:r>
      <w:r w:rsidRPr="001A7A2D">
        <w:rPr>
          <w:sz w:val="28"/>
          <w:szCs w:val="28"/>
        </w:rPr>
        <w:t>: с 10.00 до 21.00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</w:p>
    <w:p w:rsidR="00782B18" w:rsidRDefault="00782B18" w:rsidP="00AF5AC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A7A2D">
        <w:rPr>
          <w:b/>
          <w:i/>
          <w:sz w:val="28"/>
          <w:szCs w:val="28"/>
          <w:u w:val="single"/>
        </w:rPr>
        <w:t>Адрес регистрации</w:t>
      </w:r>
      <w:r w:rsidRPr="001A7A2D">
        <w:rPr>
          <w:sz w:val="28"/>
          <w:szCs w:val="28"/>
        </w:rPr>
        <w:t xml:space="preserve">: ст.м. «Пионерская», аллея Поликарпова, д.1, </w:t>
      </w:r>
      <w:r>
        <w:rPr>
          <w:sz w:val="28"/>
          <w:szCs w:val="28"/>
        </w:rPr>
        <w:t xml:space="preserve"> </w:t>
      </w:r>
      <w:r w:rsidRPr="005F310A">
        <w:rPr>
          <w:b/>
          <w:sz w:val="28"/>
          <w:szCs w:val="28"/>
        </w:rPr>
        <w:t>«АКАА»</w:t>
      </w:r>
      <w:r>
        <w:rPr>
          <w:sz w:val="28"/>
          <w:szCs w:val="28"/>
        </w:rPr>
        <w:t>,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 xml:space="preserve"> «Тен-Чи»</w:t>
      </w:r>
      <w:r>
        <w:rPr>
          <w:sz w:val="28"/>
          <w:szCs w:val="28"/>
        </w:rPr>
        <w:t xml:space="preserve"> додзе, тел. 393-96-24, 926-96-24</w:t>
      </w:r>
    </w:p>
    <w:p w:rsidR="00782B18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 xml:space="preserve"> </w:t>
      </w:r>
    </w:p>
    <w:p w:rsidR="00782B18" w:rsidRPr="00901C22" w:rsidRDefault="00782B18" w:rsidP="00AF5AC1">
      <w:pPr>
        <w:ind w:firstLine="708"/>
        <w:rPr>
          <w:sz w:val="28"/>
          <w:szCs w:val="28"/>
        </w:rPr>
      </w:pPr>
      <w:r w:rsidRPr="00AF5AC1">
        <w:rPr>
          <w:b/>
          <w:color w:val="FF0000"/>
          <w:sz w:val="28"/>
          <w:szCs w:val="28"/>
          <w:u w:val="single"/>
        </w:rPr>
        <w:t>Собрание руководителей клубов</w:t>
      </w:r>
      <w:r>
        <w:rPr>
          <w:sz w:val="28"/>
          <w:szCs w:val="28"/>
        </w:rPr>
        <w:t xml:space="preserve">    </w:t>
      </w:r>
      <w:r w:rsidRPr="007E71A7">
        <w:rPr>
          <w:b/>
          <w:color w:val="0070C0"/>
          <w:sz w:val="28"/>
          <w:szCs w:val="28"/>
        </w:rPr>
        <w:t>1</w:t>
      </w:r>
      <w:r w:rsidRPr="00901C22">
        <w:rPr>
          <w:b/>
          <w:color w:val="0070C0"/>
          <w:sz w:val="28"/>
          <w:szCs w:val="28"/>
        </w:rPr>
        <w:t>3.00-16.00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</w:p>
    <w:p w:rsidR="00782B18" w:rsidRDefault="00782B18" w:rsidP="001A7A2D">
      <w:pPr>
        <w:ind w:left="708"/>
      </w:pPr>
    </w:p>
    <w:p w:rsidR="00782B18" w:rsidRPr="001A7A2D" w:rsidRDefault="00782B18" w:rsidP="001A7A2D">
      <w:pPr>
        <w:ind w:left="708"/>
        <w:rPr>
          <w:b/>
          <w:color w:val="3366FF"/>
          <w:sz w:val="32"/>
          <w:szCs w:val="32"/>
        </w:rPr>
      </w:pPr>
      <w:r>
        <w:rPr>
          <w:b/>
          <w:color w:val="3366FF"/>
          <w:sz w:val="32"/>
          <w:szCs w:val="32"/>
        </w:rPr>
        <w:t>2</w:t>
      </w:r>
      <w:r w:rsidRPr="00070272">
        <w:rPr>
          <w:b/>
          <w:color w:val="3366FF"/>
          <w:sz w:val="32"/>
          <w:szCs w:val="32"/>
        </w:rPr>
        <w:t>5</w:t>
      </w:r>
      <w:r w:rsidRPr="001A7A2D">
        <w:rPr>
          <w:b/>
          <w:color w:val="3366FF"/>
          <w:sz w:val="32"/>
          <w:szCs w:val="32"/>
        </w:rPr>
        <w:t>.0</w:t>
      </w:r>
      <w:r w:rsidRPr="00F600A4">
        <w:rPr>
          <w:b/>
          <w:color w:val="3366FF"/>
          <w:sz w:val="32"/>
          <w:szCs w:val="32"/>
        </w:rPr>
        <w:t>6</w:t>
      </w:r>
      <w:r w:rsidRPr="001A7A2D">
        <w:rPr>
          <w:b/>
          <w:color w:val="3366FF"/>
          <w:sz w:val="32"/>
          <w:szCs w:val="32"/>
        </w:rPr>
        <w:t>.20</w:t>
      </w:r>
      <w:r w:rsidRPr="00070272">
        <w:rPr>
          <w:b/>
          <w:color w:val="3366FF"/>
          <w:sz w:val="32"/>
          <w:szCs w:val="32"/>
        </w:rPr>
        <w:t>21</w:t>
      </w:r>
      <w:r w:rsidRPr="001A7A2D">
        <w:rPr>
          <w:b/>
          <w:color w:val="3366FF"/>
          <w:sz w:val="32"/>
          <w:szCs w:val="32"/>
        </w:rPr>
        <w:t xml:space="preserve"> </w:t>
      </w:r>
      <w:r>
        <w:rPr>
          <w:b/>
          <w:color w:val="3366FF"/>
          <w:sz w:val="32"/>
          <w:szCs w:val="32"/>
        </w:rPr>
        <w:t xml:space="preserve"> </w:t>
      </w:r>
      <w:r w:rsidRPr="001A7A2D">
        <w:rPr>
          <w:b/>
          <w:color w:val="3366FF"/>
          <w:sz w:val="32"/>
          <w:szCs w:val="32"/>
        </w:rPr>
        <w:t xml:space="preserve">пятница </w:t>
      </w:r>
    </w:p>
    <w:p w:rsidR="00782B18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 xml:space="preserve">Утренняя тренировка   </w:t>
      </w:r>
      <w:r>
        <w:rPr>
          <w:sz w:val="28"/>
          <w:szCs w:val="28"/>
        </w:rPr>
        <w:t xml:space="preserve"> </w:t>
      </w:r>
      <w:r w:rsidRPr="001A7A2D">
        <w:rPr>
          <w:sz w:val="28"/>
          <w:szCs w:val="28"/>
        </w:rPr>
        <w:t>10.00-</w:t>
      </w:r>
      <w:r w:rsidRPr="00417D83">
        <w:rPr>
          <w:sz w:val="28"/>
          <w:szCs w:val="28"/>
        </w:rPr>
        <w:t>11.30</w:t>
      </w:r>
    </w:p>
    <w:p w:rsidR="00782B18" w:rsidRPr="00417D83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>Вечерняя тренировка    19.00-</w:t>
      </w:r>
      <w:r w:rsidRPr="00417D83">
        <w:rPr>
          <w:sz w:val="28"/>
          <w:szCs w:val="28"/>
        </w:rPr>
        <w:t>20.30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</w:p>
    <w:p w:rsidR="00782B18" w:rsidRPr="001A7A2D" w:rsidRDefault="00782B18" w:rsidP="001A7A2D">
      <w:pPr>
        <w:ind w:left="708"/>
        <w:rPr>
          <w:b/>
          <w:color w:val="3366FF"/>
          <w:sz w:val="32"/>
          <w:szCs w:val="32"/>
        </w:rPr>
      </w:pPr>
      <w:r>
        <w:rPr>
          <w:b/>
          <w:color w:val="3366FF"/>
          <w:sz w:val="32"/>
          <w:szCs w:val="32"/>
        </w:rPr>
        <w:t>2</w:t>
      </w:r>
      <w:r w:rsidRPr="00070272">
        <w:rPr>
          <w:b/>
          <w:color w:val="3366FF"/>
          <w:sz w:val="32"/>
          <w:szCs w:val="32"/>
        </w:rPr>
        <w:t>6</w:t>
      </w:r>
      <w:r w:rsidRPr="001A7A2D">
        <w:rPr>
          <w:b/>
          <w:color w:val="3366FF"/>
          <w:sz w:val="32"/>
          <w:szCs w:val="32"/>
        </w:rPr>
        <w:t>.06.20</w:t>
      </w:r>
      <w:r w:rsidRPr="00070272">
        <w:rPr>
          <w:b/>
          <w:color w:val="3366FF"/>
          <w:sz w:val="32"/>
          <w:szCs w:val="32"/>
        </w:rPr>
        <w:t>21</w:t>
      </w:r>
      <w:r w:rsidRPr="001A7A2D">
        <w:rPr>
          <w:b/>
          <w:color w:val="3366FF"/>
          <w:sz w:val="32"/>
          <w:szCs w:val="32"/>
        </w:rPr>
        <w:t xml:space="preserve"> суббота</w:t>
      </w:r>
    </w:p>
    <w:p w:rsidR="00782B18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 xml:space="preserve">Утренняя тренировка   </w:t>
      </w:r>
      <w:r>
        <w:rPr>
          <w:sz w:val="28"/>
          <w:szCs w:val="28"/>
        </w:rPr>
        <w:t xml:space="preserve"> </w:t>
      </w:r>
      <w:r w:rsidRPr="001A7A2D">
        <w:rPr>
          <w:sz w:val="28"/>
          <w:szCs w:val="28"/>
        </w:rPr>
        <w:t>10.00-</w:t>
      </w:r>
      <w:r w:rsidRPr="00417D83">
        <w:rPr>
          <w:sz w:val="28"/>
          <w:szCs w:val="28"/>
        </w:rPr>
        <w:t>11.30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>Вечерняя тренировка    19.00-</w:t>
      </w:r>
      <w:r w:rsidRPr="00417D83">
        <w:rPr>
          <w:sz w:val="28"/>
          <w:szCs w:val="28"/>
        </w:rPr>
        <w:t>20.30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</w:p>
    <w:p w:rsidR="00782B18" w:rsidRPr="001A7A2D" w:rsidRDefault="00782B18" w:rsidP="001A7A2D">
      <w:pPr>
        <w:ind w:left="708"/>
        <w:rPr>
          <w:b/>
          <w:color w:val="3366FF"/>
          <w:sz w:val="32"/>
          <w:szCs w:val="32"/>
        </w:rPr>
      </w:pPr>
      <w:r>
        <w:rPr>
          <w:b/>
          <w:color w:val="3366FF"/>
          <w:sz w:val="32"/>
          <w:szCs w:val="32"/>
        </w:rPr>
        <w:t>2</w:t>
      </w:r>
      <w:r w:rsidRPr="00070272">
        <w:rPr>
          <w:b/>
          <w:color w:val="3366FF"/>
          <w:sz w:val="32"/>
          <w:szCs w:val="32"/>
        </w:rPr>
        <w:t>7</w:t>
      </w:r>
      <w:r>
        <w:rPr>
          <w:b/>
          <w:color w:val="3366FF"/>
          <w:sz w:val="32"/>
          <w:szCs w:val="32"/>
        </w:rPr>
        <w:t>.06</w:t>
      </w:r>
      <w:r w:rsidRPr="001A7A2D">
        <w:rPr>
          <w:b/>
          <w:color w:val="3366FF"/>
          <w:sz w:val="32"/>
          <w:szCs w:val="32"/>
        </w:rPr>
        <w:t>.20</w:t>
      </w:r>
      <w:r w:rsidRPr="00070272">
        <w:rPr>
          <w:b/>
          <w:color w:val="3366FF"/>
          <w:sz w:val="32"/>
          <w:szCs w:val="32"/>
        </w:rPr>
        <w:t>21</w:t>
      </w:r>
      <w:r>
        <w:rPr>
          <w:b/>
          <w:color w:val="3366FF"/>
          <w:sz w:val="32"/>
          <w:szCs w:val="32"/>
        </w:rPr>
        <w:t xml:space="preserve"> </w:t>
      </w:r>
      <w:r w:rsidRPr="001A7A2D">
        <w:rPr>
          <w:b/>
          <w:color w:val="3366FF"/>
          <w:sz w:val="32"/>
          <w:szCs w:val="32"/>
        </w:rPr>
        <w:t xml:space="preserve"> воскресенье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 xml:space="preserve">Утренняя тренировка  </w:t>
      </w:r>
      <w:r>
        <w:rPr>
          <w:sz w:val="28"/>
          <w:szCs w:val="28"/>
        </w:rPr>
        <w:t xml:space="preserve"> </w:t>
      </w:r>
      <w:r w:rsidRPr="001A7A2D">
        <w:rPr>
          <w:sz w:val="28"/>
          <w:szCs w:val="28"/>
        </w:rPr>
        <w:t xml:space="preserve"> 10.00-</w:t>
      </w:r>
      <w:r w:rsidRPr="00417D83">
        <w:rPr>
          <w:sz w:val="28"/>
          <w:szCs w:val="28"/>
        </w:rPr>
        <w:t>11.30</w:t>
      </w:r>
    </w:p>
    <w:p w:rsidR="00782B18" w:rsidRDefault="00782B18" w:rsidP="001A7A2D">
      <w:pPr>
        <w:ind w:left="708"/>
        <w:rPr>
          <w:sz w:val="28"/>
          <w:szCs w:val="28"/>
        </w:rPr>
      </w:pPr>
      <w:r w:rsidRPr="001A7A2D">
        <w:rPr>
          <w:sz w:val="28"/>
          <w:szCs w:val="28"/>
        </w:rPr>
        <w:t>Вечерняя тренировка    17.00-</w:t>
      </w:r>
      <w:r w:rsidRPr="00417D83">
        <w:rPr>
          <w:sz w:val="28"/>
          <w:szCs w:val="28"/>
        </w:rPr>
        <w:t>18.30</w:t>
      </w:r>
    </w:p>
    <w:p w:rsidR="00782B18" w:rsidRDefault="00782B18" w:rsidP="001A7A2D">
      <w:pPr>
        <w:ind w:left="708"/>
        <w:rPr>
          <w:sz w:val="28"/>
          <w:szCs w:val="28"/>
        </w:rPr>
      </w:pPr>
    </w:p>
    <w:p w:rsidR="00782B18" w:rsidRPr="00417D83" w:rsidRDefault="00782B18" w:rsidP="001A7A2D">
      <w:pPr>
        <w:ind w:left="708"/>
        <w:rPr>
          <w:sz w:val="28"/>
          <w:szCs w:val="28"/>
        </w:rPr>
      </w:pPr>
      <w:r w:rsidRPr="005F310A">
        <w:rPr>
          <w:b/>
          <w:sz w:val="28"/>
          <w:szCs w:val="28"/>
        </w:rPr>
        <w:t>Фуршет</w:t>
      </w:r>
      <w:r>
        <w:rPr>
          <w:sz w:val="28"/>
          <w:szCs w:val="28"/>
        </w:rPr>
        <w:t xml:space="preserve">   20.00</w:t>
      </w:r>
    </w:p>
    <w:p w:rsidR="00782B18" w:rsidRPr="001A7A2D" w:rsidRDefault="00782B18" w:rsidP="001A7A2D">
      <w:pPr>
        <w:ind w:left="708"/>
        <w:rPr>
          <w:sz w:val="28"/>
          <w:szCs w:val="28"/>
        </w:rPr>
      </w:pPr>
    </w:p>
    <w:p w:rsidR="00782B18" w:rsidRPr="00F600A4" w:rsidRDefault="00782B18" w:rsidP="00F600A4">
      <w:pPr>
        <w:jc w:val="center"/>
      </w:pPr>
      <w:r>
        <w:t xml:space="preserve">Вопросы по участию в семинаре и стоимости, а также по организации проживания отправляйте на </w:t>
      </w:r>
      <w:r>
        <w:rPr>
          <w:lang w:val="en-US"/>
        </w:rPr>
        <w:t>e</w:t>
      </w:r>
      <w:r w:rsidRPr="00F600A4">
        <w:t>-</w:t>
      </w:r>
      <w:r>
        <w:rPr>
          <w:lang w:val="en-US"/>
        </w:rPr>
        <w:t>mail</w:t>
      </w:r>
      <w:r w:rsidRPr="00F600A4">
        <w:t xml:space="preserve">: </w:t>
      </w:r>
      <w:r>
        <w:rPr>
          <w:lang w:val="en-US"/>
        </w:rPr>
        <w:t>aikikaispb</w:t>
      </w:r>
      <w:r w:rsidRPr="00F600A4">
        <w:t>@</w:t>
      </w:r>
      <w:r>
        <w:rPr>
          <w:lang w:val="en-US"/>
        </w:rPr>
        <w:t>mail</w:t>
      </w:r>
      <w:r w:rsidRPr="00F600A4">
        <w:t>.</w:t>
      </w:r>
      <w:r>
        <w:rPr>
          <w:lang w:val="en-US"/>
        </w:rPr>
        <w:t>ru</w:t>
      </w:r>
    </w:p>
    <w:sectPr w:rsidR="00782B18" w:rsidRPr="00F600A4" w:rsidSect="001A7A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A2D"/>
    <w:rsid w:val="00007341"/>
    <w:rsid w:val="00070272"/>
    <w:rsid w:val="000723B4"/>
    <w:rsid w:val="00091CA3"/>
    <w:rsid w:val="00094A19"/>
    <w:rsid w:val="000D3C45"/>
    <w:rsid w:val="000D59AA"/>
    <w:rsid w:val="000D72C4"/>
    <w:rsid w:val="0014349E"/>
    <w:rsid w:val="00144BDC"/>
    <w:rsid w:val="00153B54"/>
    <w:rsid w:val="00165DFB"/>
    <w:rsid w:val="00173B98"/>
    <w:rsid w:val="00182057"/>
    <w:rsid w:val="00191B5B"/>
    <w:rsid w:val="001A37C6"/>
    <w:rsid w:val="001A62AF"/>
    <w:rsid w:val="001A7A2D"/>
    <w:rsid w:val="001C2853"/>
    <w:rsid w:val="001C29DA"/>
    <w:rsid w:val="001F63BC"/>
    <w:rsid w:val="002109F1"/>
    <w:rsid w:val="0025170C"/>
    <w:rsid w:val="00277FBD"/>
    <w:rsid w:val="00286014"/>
    <w:rsid w:val="002D4AB0"/>
    <w:rsid w:val="002F4C92"/>
    <w:rsid w:val="002F5D8A"/>
    <w:rsid w:val="00303D91"/>
    <w:rsid w:val="0031200F"/>
    <w:rsid w:val="00344E93"/>
    <w:rsid w:val="003679DA"/>
    <w:rsid w:val="003744B2"/>
    <w:rsid w:val="00396E64"/>
    <w:rsid w:val="003B1351"/>
    <w:rsid w:val="003B3738"/>
    <w:rsid w:val="003B73FC"/>
    <w:rsid w:val="003D4B6E"/>
    <w:rsid w:val="003D4DEB"/>
    <w:rsid w:val="003D6CB8"/>
    <w:rsid w:val="003E3774"/>
    <w:rsid w:val="004007C1"/>
    <w:rsid w:val="004027E9"/>
    <w:rsid w:val="0040471A"/>
    <w:rsid w:val="00417D83"/>
    <w:rsid w:val="004301EF"/>
    <w:rsid w:val="0043339A"/>
    <w:rsid w:val="00435F73"/>
    <w:rsid w:val="00447551"/>
    <w:rsid w:val="0045401A"/>
    <w:rsid w:val="0048083E"/>
    <w:rsid w:val="0049192F"/>
    <w:rsid w:val="004B71E3"/>
    <w:rsid w:val="004C7CB9"/>
    <w:rsid w:val="004E5E7F"/>
    <w:rsid w:val="00514C22"/>
    <w:rsid w:val="00515461"/>
    <w:rsid w:val="00524926"/>
    <w:rsid w:val="0054406B"/>
    <w:rsid w:val="00555427"/>
    <w:rsid w:val="0056526C"/>
    <w:rsid w:val="00567601"/>
    <w:rsid w:val="00586740"/>
    <w:rsid w:val="005C204A"/>
    <w:rsid w:val="005E6E07"/>
    <w:rsid w:val="005F310A"/>
    <w:rsid w:val="0061178C"/>
    <w:rsid w:val="00645D09"/>
    <w:rsid w:val="006460B0"/>
    <w:rsid w:val="00646E3D"/>
    <w:rsid w:val="00653B41"/>
    <w:rsid w:val="00655E73"/>
    <w:rsid w:val="0066386C"/>
    <w:rsid w:val="00690F6C"/>
    <w:rsid w:val="006B0315"/>
    <w:rsid w:val="006B36D0"/>
    <w:rsid w:val="006C4CC6"/>
    <w:rsid w:val="006D6D83"/>
    <w:rsid w:val="00706624"/>
    <w:rsid w:val="00706933"/>
    <w:rsid w:val="00710B63"/>
    <w:rsid w:val="00711143"/>
    <w:rsid w:val="007262F8"/>
    <w:rsid w:val="00746C98"/>
    <w:rsid w:val="00764B60"/>
    <w:rsid w:val="0077519B"/>
    <w:rsid w:val="00781CB6"/>
    <w:rsid w:val="00782B18"/>
    <w:rsid w:val="007C168A"/>
    <w:rsid w:val="007C2A38"/>
    <w:rsid w:val="007D60B3"/>
    <w:rsid w:val="007E3ACF"/>
    <w:rsid w:val="007E71A7"/>
    <w:rsid w:val="00802922"/>
    <w:rsid w:val="00806BE7"/>
    <w:rsid w:val="00822ACF"/>
    <w:rsid w:val="00840A45"/>
    <w:rsid w:val="00850548"/>
    <w:rsid w:val="00871CBD"/>
    <w:rsid w:val="00874A2D"/>
    <w:rsid w:val="00887017"/>
    <w:rsid w:val="00892391"/>
    <w:rsid w:val="008D0D6A"/>
    <w:rsid w:val="008D51FF"/>
    <w:rsid w:val="008D6A0A"/>
    <w:rsid w:val="008D72C8"/>
    <w:rsid w:val="008F3898"/>
    <w:rsid w:val="008F5911"/>
    <w:rsid w:val="00901C22"/>
    <w:rsid w:val="009171CA"/>
    <w:rsid w:val="00934369"/>
    <w:rsid w:val="009461A5"/>
    <w:rsid w:val="00951252"/>
    <w:rsid w:val="00956D6D"/>
    <w:rsid w:val="009602FF"/>
    <w:rsid w:val="00960820"/>
    <w:rsid w:val="0096549C"/>
    <w:rsid w:val="00966CEC"/>
    <w:rsid w:val="00971C04"/>
    <w:rsid w:val="00985FBE"/>
    <w:rsid w:val="009C78FD"/>
    <w:rsid w:val="009E14A7"/>
    <w:rsid w:val="009E71E6"/>
    <w:rsid w:val="009F22FA"/>
    <w:rsid w:val="00A0718C"/>
    <w:rsid w:val="00A349E0"/>
    <w:rsid w:val="00A36B62"/>
    <w:rsid w:val="00A41E84"/>
    <w:rsid w:val="00A4439A"/>
    <w:rsid w:val="00A72906"/>
    <w:rsid w:val="00AB72CD"/>
    <w:rsid w:val="00AD50A6"/>
    <w:rsid w:val="00AF5AC1"/>
    <w:rsid w:val="00B30E4C"/>
    <w:rsid w:val="00B72159"/>
    <w:rsid w:val="00B80900"/>
    <w:rsid w:val="00B858AE"/>
    <w:rsid w:val="00B86D89"/>
    <w:rsid w:val="00BC6813"/>
    <w:rsid w:val="00BC7B59"/>
    <w:rsid w:val="00BD5AC4"/>
    <w:rsid w:val="00BE11E7"/>
    <w:rsid w:val="00C37EC3"/>
    <w:rsid w:val="00C50D1A"/>
    <w:rsid w:val="00C55CA7"/>
    <w:rsid w:val="00C93AC6"/>
    <w:rsid w:val="00CC1BBA"/>
    <w:rsid w:val="00CD76AC"/>
    <w:rsid w:val="00CE3ED8"/>
    <w:rsid w:val="00CE770D"/>
    <w:rsid w:val="00D10A36"/>
    <w:rsid w:val="00D309DA"/>
    <w:rsid w:val="00D3701D"/>
    <w:rsid w:val="00D675CF"/>
    <w:rsid w:val="00D97C45"/>
    <w:rsid w:val="00DA26FA"/>
    <w:rsid w:val="00DA3986"/>
    <w:rsid w:val="00DB7363"/>
    <w:rsid w:val="00DC3FEE"/>
    <w:rsid w:val="00DD05D9"/>
    <w:rsid w:val="00DD1C86"/>
    <w:rsid w:val="00DE72D2"/>
    <w:rsid w:val="00DF1BEF"/>
    <w:rsid w:val="00E46AB7"/>
    <w:rsid w:val="00E53C87"/>
    <w:rsid w:val="00E54A50"/>
    <w:rsid w:val="00E57E94"/>
    <w:rsid w:val="00E72F5D"/>
    <w:rsid w:val="00E85219"/>
    <w:rsid w:val="00EA4E7B"/>
    <w:rsid w:val="00EF2D2C"/>
    <w:rsid w:val="00F07C78"/>
    <w:rsid w:val="00F20CF2"/>
    <w:rsid w:val="00F319D9"/>
    <w:rsid w:val="00F33296"/>
    <w:rsid w:val="00F455AB"/>
    <w:rsid w:val="00F45834"/>
    <w:rsid w:val="00F53FB6"/>
    <w:rsid w:val="00F600A4"/>
    <w:rsid w:val="00F94CE7"/>
    <w:rsid w:val="00FA5A5B"/>
    <w:rsid w:val="00FA61CB"/>
    <w:rsid w:val="00FA6D35"/>
    <w:rsid w:val="00FD6F3F"/>
    <w:rsid w:val="00FE7ECF"/>
    <w:rsid w:val="00FF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D35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1A7A2D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114</Words>
  <Characters>655</Characters>
  <Application>Microsoft Office Outlook</Application>
  <DocSecurity>0</DocSecurity>
  <Lines>0</Lines>
  <Paragraphs>0</Paragraphs>
  <ScaleCrop>false</ScaleCrop>
  <Company>TEN-CHI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XVII Международный семинар Айкидо Айкикай</dc:title>
  <dc:subject/>
  <dc:creator>TEN-CHI</dc:creator>
  <cp:keywords/>
  <dc:description/>
  <cp:lastModifiedBy>Настя</cp:lastModifiedBy>
  <cp:revision>12</cp:revision>
  <dcterms:created xsi:type="dcterms:W3CDTF">2017-02-23T08:02:00Z</dcterms:created>
  <dcterms:modified xsi:type="dcterms:W3CDTF">2021-04-21T20:40:00Z</dcterms:modified>
</cp:coreProperties>
</file>